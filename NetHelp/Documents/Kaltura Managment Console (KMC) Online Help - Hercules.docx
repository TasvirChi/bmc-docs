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6C" w:rsidRDefault="007B2EF9" w:rsidP="007B2EF9">
      <w:pPr>
        <w:pStyle w:val="Heading1"/>
      </w:pPr>
      <w:bookmarkStart w:id="0" w:name="_GoBack"/>
      <w:bookmarkEnd w:id="0"/>
      <w:r>
        <w:t>Chapter 1</w:t>
      </w:r>
    </w:p>
    <w:p w:rsidR="007B2EF9" w:rsidRDefault="007B2EF9" w:rsidP="007B2EF9">
      <w:pPr>
        <w:pStyle w:val="Heading2"/>
      </w:pPr>
      <w:r>
        <w:t>Topic 1</w:t>
      </w:r>
    </w:p>
    <w:p w:rsidR="007B2EF9" w:rsidRPr="007B2EF9" w:rsidRDefault="007B2EF9" w:rsidP="007B2EF9">
      <w:pPr>
        <w:pStyle w:val="BodyText"/>
      </w:pPr>
      <w:r>
        <w:t>Type your text here.</w:t>
      </w:r>
    </w:p>
    <w:sectPr w:rsidR="007B2EF9" w:rsidRPr="007B2EF9" w:rsidSect="007B2E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EF9" w:rsidRDefault="007B2EF9">
      <w:r>
        <w:separator/>
      </w:r>
    </w:p>
  </w:endnote>
  <w:endnote w:type="continuationSeparator" w:id="0">
    <w:p w:rsidR="007B2EF9" w:rsidRDefault="007B2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EF9" w:rsidRDefault="007B2E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r w:rsidR="007B2EF9">
      <w:t>Borhan Managment Console (BMC) Online Help - Hercules</w:t>
    </w:r>
    <w:r>
      <w:fldChar w:fldCharType="end"/>
    </w:r>
    <w:r>
      <w:tab/>
    </w:r>
    <w:r>
      <w:fldChar w:fldCharType="begin"/>
    </w:r>
    <w:r>
      <w:instrText>STYLEREF "1"</w:instrText>
    </w:r>
    <w:r w:rsidR="007B2EF9">
      <w:fldChar w:fldCharType="separate"/>
    </w:r>
    <w:r w:rsidR="007B2EF9">
      <w:rPr>
        <w:noProof/>
      </w:rPr>
      <w:t>Chapter 1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7B2EF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EF9" w:rsidRDefault="007B2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EF9" w:rsidRDefault="007B2EF9">
      <w:r>
        <w:separator/>
      </w:r>
    </w:p>
  </w:footnote>
  <w:footnote w:type="continuationSeparator" w:id="0">
    <w:p w:rsidR="007B2EF9" w:rsidRDefault="007B2E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EF9" w:rsidRDefault="007B2E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EF9" w:rsidRDefault="007B2E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EF9" w:rsidRDefault="007B2E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ByLine" w:val="By ComponentOne LLC"/>
    <w:docVar w:name="C1HProject" w:val="..\Borhan Managment Console (BMC) Online Help - Hercules.d2h"/>
    <w:docVar w:name="C1HSuperTitle" w:val="Doc-To-Help"/>
    <w:docVar w:name="C1HTitle" w:val="Standard Template"/>
  </w:docVars>
  <w:rsids>
    <w:rsidRoot w:val="007B2EF9"/>
    <w:rsid w:val="00006F3F"/>
    <w:rsid w:val="00011121"/>
    <w:rsid w:val="00046DB6"/>
    <w:rsid w:val="00066E6E"/>
    <w:rsid w:val="000E27EC"/>
    <w:rsid w:val="000F07BA"/>
    <w:rsid w:val="001329D6"/>
    <w:rsid w:val="001C091A"/>
    <w:rsid w:val="00273866"/>
    <w:rsid w:val="00280112"/>
    <w:rsid w:val="00295349"/>
    <w:rsid w:val="002F486C"/>
    <w:rsid w:val="00305882"/>
    <w:rsid w:val="00326AE8"/>
    <w:rsid w:val="00355492"/>
    <w:rsid w:val="003636F2"/>
    <w:rsid w:val="003B2AF6"/>
    <w:rsid w:val="00455646"/>
    <w:rsid w:val="004621F6"/>
    <w:rsid w:val="00482F80"/>
    <w:rsid w:val="00493758"/>
    <w:rsid w:val="0050370C"/>
    <w:rsid w:val="00525F55"/>
    <w:rsid w:val="00552C28"/>
    <w:rsid w:val="005F4902"/>
    <w:rsid w:val="00600D40"/>
    <w:rsid w:val="00603F61"/>
    <w:rsid w:val="006473C4"/>
    <w:rsid w:val="006621FB"/>
    <w:rsid w:val="006D6383"/>
    <w:rsid w:val="006E34F6"/>
    <w:rsid w:val="006E38B6"/>
    <w:rsid w:val="007424E1"/>
    <w:rsid w:val="0079150F"/>
    <w:rsid w:val="00794E8D"/>
    <w:rsid w:val="007B2EF9"/>
    <w:rsid w:val="008410DE"/>
    <w:rsid w:val="00842974"/>
    <w:rsid w:val="00844DC5"/>
    <w:rsid w:val="0085620A"/>
    <w:rsid w:val="00857ABE"/>
    <w:rsid w:val="00861E6B"/>
    <w:rsid w:val="0091239A"/>
    <w:rsid w:val="00912D2C"/>
    <w:rsid w:val="00961785"/>
    <w:rsid w:val="009842BC"/>
    <w:rsid w:val="009B788D"/>
    <w:rsid w:val="009E14F2"/>
    <w:rsid w:val="00A118C4"/>
    <w:rsid w:val="00A35F1D"/>
    <w:rsid w:val="00A53B9A"/>
    <w:rsid w:val="00A756D4"/>
    <w:rsid w:val="00AD11C9"/>
    <w:rsid w:val="00AD2F18"/>
    <w:rsid w:val="00AD31A4"/>
    <w:rsid w:val="00B05835"/>
    <w:rsid w:val="00B15EAE"/>
    <w:rsid w:val="00B233F1"/>
    <w:rsid w:val="00B56A9E"/>
    <w:rsid w:val="00B65C69"/>
    <w:rsid w:val="00B76BEF"/>
    <w:rsid w:val="00BD42B0"/>
    <w:rsid w:val="00BE40E4"/>
    <w:rsid w:val="00C04EFB"/>
    <w:rsid w:val="00C504A5"/>
    <w:rsid w:val="00C753A3"/>
    <w:rsid w:val="00D32D72"/>
    <w:rsid w:val="00D507A9"/>
    <w:rsid w:val="00D51EE2"/>
    <w:rsid w:val="00DB18BE"/>
    <w:rsid w:val="00DC5645"/>
    <w:rsid w:val="00E177FD"/>
    <w:rsid w:val="00E625C5"/>
    <w:rsid w:val="00EF3417"/>
    <w:rsid w:val="00F924B2"/>
    <w:rsid w:val="00F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e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C1H_NOMARGIN.DOT</Template>
  <TotalTime>0</TotalTime>
  <Pages>1</Pages>
  <Words>8</Words>
  <Characters>31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Borhan Managment Console (BMC) Online Help - Hercules</dc:title>
  <dc:subject/>
  <dc:creator>Debbie Zioni</dc:creator>
  <cp:keywords/>
  <dc:description>Version 2012.2.0.718</dc:description>
  <cp:lastModifiedBy>Debbie Zioni</cp:lastModifiedBy>
  <cp:revision>1</cp:revision>
  <cp:lastPrinted>2001-08-27T12:41:00Z</cp:lastPrinted>
  <dcterms:created xsi:type="dcterms:W3CDTF">2013-06-20T09:35:00Z</dcterms:created>
  <dcterms:modified xsi:type="dcterms:W3CDTF">2013-06-20T09:35:00Z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